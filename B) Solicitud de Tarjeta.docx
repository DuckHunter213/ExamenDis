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lista2-nfasis3"/>
        <w:tblW w:w="0" w:type="auto"/>
        <w:tblLook w:val="04A0" w:firstRow="1" w:lastRow="0" w:firstColumn="1" w:lastColumn="0" w:noHBand="0" w:noVBand="1"/>
      </w:tblPr>
      <w:tblGrid>
        <w:gridCol w:w="1960"/>
        <w:gridCol w:w="6829"/>
      </w:tblGrid>
      <w:tr w:rsidR="0093130F" w:rsidTr="00C70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3130F" w:rsidRPr="001C154D" w:rsidRDefault="0093130F" w:rsidP="00C70293">
            <w:pPr>
              <w:pStyle w:val="Sinespaciado"/>
            </w:pPr>
            <w:r w:rsidRPr="001C154D">
              <w:t>ID:</w:t>
            </w:r>
          </w:p>
        </w:tc>
        <w:tc>
          <w:tcPr>
            <w:tcW w:w="6829" w:type="dxa"/>
          </w:tcPr>
          <w:p w:rsidR="0093130F" w:rsidRPr="00407011" w:rsidRDefault="00407011" w:rsidP="00C70293">
            <w:pPr>
              <w:pStyle w:val="Ttulo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CU_02</w:t>
            </w:r>
          </w:p>
        </w:tc>
      </w:tr>
      <w:tr w:rsidR="0093130F" w:rsidTr="00C70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3130F" w:rsidRPr="001C154D" w:rsidRDefault="0093130F" w:rsidP="00C70293">
            <w:pPr>
              <w:pStyle w:val="Sinespaciado"/>
            </w:pPr>
            <w:r w:rsidRPr="001C154D">
              <w:t>Nombre:</w:t>
            </w:r>
          </w:p>
        </w:tc>
        <w:tc>
          <w:tcPr>
            <w:tcW w:w="6829" w:type="dxa"/>
          </w:tcPr>
          <w:p w:rsidR="0093130F" w:rsidRPr="00C70293" w:rsidRDefault="00E95725" w:rsidP="00C70293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trasferencia</w:t>
            </w:r>
          </w:p>
        </w:tc>
      </w:tr>
      <w:tr w:rsidR="0093130F" w:rsidTr="00C70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3130F" w:rsidRPr="001C154D" w:rsidRDefault="0093130F" w:rsidP="00C70293">
            <w:pPr>
              <w:pStyle w:val="Sinespaciado"/>
            </w:pPr>
            <w:r w:rsidRPr="001C154D">
              <w:t>Actores:</w:t>
            </w:r>
          </w:p>
        </w:tc>
        <w:tc>
          <w:tcPr>
            <w:tcW w:w="6829" w:type="dxa"/>
          </w:tcPr>
          <w:p w:rsidR="0093130F" w:rsidRPr="00C70293" w:rsidRDefault="00A1424F" w:rsidP="00E95725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0293">
              <w:t xml:space="preserve">Cliente </w:t>
            </w:r>
            <w:r w:rsidR="00E95725">
              <w:t>Titular</w:t>
            </w:r>
            <w:r w:rsidR="00C70293">
              <w:t>.</w:t>
            </w:r>
          </w:p>
        </w:tc>
      </w:tr>
      <w:tr w:rsidR="0093130F" w:rsidTr="00C70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3130F" w:rsidRPr="001C154D" w:rsidRDefault="0093130F" w:rsidP="00C70293">
            <w:pPr>
              <w:pStyle w:val="Sinespaciado"/>
            </w:pPr>
            <w:r w:rsidRPr="001C154D">
              <w:t>Descripción:</w:t>
            </w:r>
          </w:p>
        </w:tc>
        <w:tc>
          <w:tcPr>
            <w:tcW w:w="6829" w:type="dxa"/>
          </w:tcPr>
          <w:p w:rsidR="0093130F" w:rsidRPr="00C70293" w:rsidRDefault="00E95725" w:rsidP="00C70293">
            <w:pPr>
              <w:pStyle w:val="Ttulo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Mediante este caso de uso el usuario deberá poder realizar trasferencias bancarias tanto a cuentas locales del sistema como las foráneas</w:t>
            </w:r>
          </w:p>
        </w:tc>
      </w:tr>
      <w:tr w:rsidR="0093130F" w:rsidTr="00C70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3130F" w:rsidRPr="001C154D" w:rsidRDefault="0093130F" w:rsidP="00C70293">
            <w:pPr>
              <w:pStyle w:val="Sinespaciado"/>
            </w:pPr>
            <w:r w:rsidRPr="001C154D">
              <w:t>Precondiciones:</w:t>
            </w:r>
          </w:p>
        </w:tc>
        <w:tc>
          <w:tcPr>
            <w:tcW w:w="6829" w:type="dxa"/>
          </w:tcPr>
          <w:p w:rsidR="00C70293" w:rsidRDefault="00E95725" w:rsidP="00C70293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1.- El usuario debe tener una sesión de usuario activa.</w:t>
            </w:r>
          </w:p>
          <w:p w:rsidR="00E95725" w:rsidRDefault="00E95725" w:rsidP="00E9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2.- El usuario debe tener registrada una tarjeta de crédito.</w:t>
            </w:r>
          </w:p>
          <w:p w:rsidR="0011048D" w:rsidRPr="00E95725" w:rsidRDefault="0011048D" w:rsidP="00E9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3.-La moneda debe coincidir con la de la otra cuenta</w:t>
            </w:r>
          </w:p>
        </w:tc>
        <w:bookmarkStart w:id="0" w:name="_GoBack"/>
        <w:bookmarkEnd w:id="0"/>
      </w:tr>
      <w:tr w:rsidR="0093130F" w:rsidRPr="00EC0913" w:rsidTr="00C70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3130F" w:rsidRPr="001C154D" w:rsidRDefault="0093130F" w:rsidP="00C70293">
            <w:pPr>
              <w:pStyle w:val="Sinespaciado"/>
            </w:pPr>
            <w:r w:rsidRPr="001C154D">
              <w:t>Flujo Normal:</w:t>
            </w:r>
          </w:p>
        </w:tc>
        <w:tc>
          <w:tcPr>
            <w:tcW w:w="6829" w:type="dxa"/>
          </w:tcPr>
          <w:p w:rsidR="00EC0913" w:rsidRPr="00EC0913" w:rsidRDefault="00EC0913" w:rsidP="00EC0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C0913">
              <w:rPr>
                <w:b/>
              </w:rPr>
              <w:t>Flujo Normal</w:t>
            </w:r>
          </w:p>
          <w:p w:rsidR="00EC0913" w:rsidRDefault="00EC0913" w:rsidP="00EC0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1a. El sistema muestra la pantalla de solicitud de tarjeta</w:t>
            </w:r>
          </w:p>
          <w:p w:rsidR="00EC0913" w:rsidRDefault="00EC0913" w:rsidP="00EC0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2a. El usuario selecciona el tipo de tarjeta y rellena los campos del formulario</w:t>
            </w:r>
          </w:p>
          <w:p w:rsidR="00EC0913" w:rsidRDefault="00EC0913" w:rsidP="00EC0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3a. El sistema genera un reporte de solitud de tarjeta</w:t>
            </w:r>
          </w:p>
          <w:p w:rsidR="00EC0913" w:rsidRDefault="00EC0913" w:rsidP="00EC0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4a. El usuario confirma la operación</w:t>
            </w:r>
          </w:p>
          <w:p w:rsidR="00EC0913" w:rsidRDefault="00EC0913" w:rsidP="00EC0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Uses:</w:t>
            </w:r>
          </w:p>
          <w:p w:rsidR="004E5CAD" w:rsidRPr="00C70293" w:rsidRDefault="00EC0913" w:rsidP="00EC0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5a. El sistema guarda el reporte en la base de datos</w:t>
            </w:r>
          </w:p>
        </w:tc>
      </w:tr>
      <w:tr w:rsidR="0093130F" w:rsidTr="00C70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3130F" w:rsidRPr="001C154D" w:rsidRDefault="0093130F" w:rsidP="00C70293">
            <w:pPr>
              <w:pStyle w:val="Sinespaciado"/>
            </w:pPr>
            <w:r w:rsidRPr="001C154D">
              <w:t>Flujo Alterno:</w:t>
            </w:r>
          </w:p>
        </w:tc>
        <w:tc>
          <w:tcPr>
            <w:tcW w:w="6829" w:type="dxa"/>
          </w:tcPr>
          <w:p w:rsidR="00EC0913" w:rsidRDefault="00EC0913" w:rsidP="00EC0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C0913">
              <w:rPr>
                <w:b/>
              </w:rPr>
              <w:t>3b. Datos erróneos</w:t>
            </w:r>
          </w:p>
          <w:p w:rsidR="00EC0913" w:rsidRDefault="00EC0913" w:rsidP="00EC0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4b. El sistema muestra que alguno de los datos ingresados no es valido</w:t>
            </w:r>
          </w:p>
          <w:p w:rsidR="00EC0913" w:rsidRPr="00EC0913" w:rsidRDefault="00EC0913" w:rsidP="00EC0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5b. El usuario intenta nuevamente corrigiendo los datos erróneos</w:t>
            </w:r>
          </w:p>
          <w:p w:rsidR="00E95725" w:rsidRDefault="00EC0913" w:rsidP="00E957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4c</w:t>
            </w:r>
            <w:r w:rsidRPr="00EC0913">
              <w:rPr>
                <w:b/>
              </w:rPr>
              <w:t>. Cancela la solicitud de tarjeta</w:t>
            </w:r>
          </w:p>
          <w:p w:rsidR="00EC0913" w:rsidRDefault="00EC0913" w:rsidP="00EC0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5c. El usuario cancela la solicitud de la tarjeta</w:t>
            </w:r>
          </w:p>
          <w:p w:rsidR="00EC0913" w:rsidRPr="00EC0913" w:rsidRDefault="00EC0913" w:rsidP="00EC09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6c. El sistema muestra que la solicitud fue cancelada y muestra la ventana del menú principal</w:t>
            </w:r>
          </w:p>
        </w:tc>
      </w:tr>
      <w:tr w:rsidR="00754ADE" w:rsidTr="00C702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754ADE" w:rsidRPr="001C154D" w:rsidRDefault="00754ADE" w:rsidP="00C70293">
            <w:pPr>
              <w:pStyle w:val="Sinespaciado"/>
            </w:pPr>
            <w:r>
              <w:t>Excepciones:</w:t>
            </w:r>
          </w:p>
        </w:tc>
        <w:tc>
          <w:tcPr>
            <w:tcW w:w="6829" w:type="dxa"/>
          </w:tcPr>
          <w:p w:rsidR="00E95725" w:rsidRDefault="00EC0913" w:rsidP="00E95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5d</w:t>
            </w:r>
            <w:r w:rsidRPr="00EC0913">
              <w:rPr>
                <w:b/>
              </w:rPr>
              <w:t>. No hay conexión en la base de datos</w:t>
            </w:r>
          </w:p>
          <w:p w:rsidR="00EC0913" w:rsidRDefault="00EC0913" w:rsidP="00EC0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6d. El sistema muestra que no es posible conectar a la base de datos</w:t>
            </w:r>
          </w:p>
          <w:p w:rsidR="00EC0913" w:rsidRPr="00EC0913" w:rsidRDefault="00EC0913" w:rsidP="00EC0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7d. El usuario acepta y reintenta más tarde</w:t>
            </w:r>
          </w:p>
        </w:tc>
      </w:tr>
      <w:tr w:rsidR="0093130F" w:rsidTr="00C70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:rsidR="0093130F" w:rsidRPr="001C154D" w:rsidRDefault="0093130F" w:rsidP="00C70293">
            <w:pPr>
              <w:pStyle w:val="Sinespaciado"/>
            </w:pPr>
            <w:r w:rsidRPr="001C154D">
              <w:t>Postcondiciones:</w:t>
            </w:r>
          </w:p>
        </w:tc>
        <w:tc>
          <w:tcPr>
            <w:tcW w:w="6829" w:type="dxa"/>
          </w:tcPr>
          <w:p w:rsidR="0093130F" w:rsidRPr="00C70293" w:rsidRDefault="00E95725" w:rsidP="00EC0913">
            <w:pPr>
              <w:pStyle w:val="Ttulo1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1.- Reporte de </w:t>
            </w:r>
            <w:r w:rsidR="00EC0913">
              <w:t>solicitud de tarjeta de crédito</w:t>
            </w:r>
          </w:p>
        </w:tc>
      </w:tr>
    </w:tbl>
    <w:p w:rsidR="00A5378D" w:rsidRDefault="00A5378D" w:rsidP="00C70293"/>
    <w:sectPr w:rsidR="00A537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494"/>
    <w:rsid w:val="0011048D"/>
    <w:rsid w:val="001C154D"/>
    <w:rsid w:val="00212494"/>
    <w:rsid w:val="00407011"/>
    <w:rsid w:val="004E5CAD"/>
    <w:rsid w:val="006260E4"/>
    <w:rsid w:val="00754ADE"/>
    <w:rsid w:val="007975CB"/>
    <w:rsid w:val="008F0924"/>
    <w:rsid w:val="0093130F"/>
    <w:rsid w:val="00A1424F"/>
    <w:rsid w:val="00A5378D"/>
    <w:rsid w:val="00BE6D72"/>
    <w:rsid w:val="00C70293"/>
    <w:rsid w:val="00E95725"/>
    <w:rsid w:val="00EC0913"/>
    <w:rsid w:val="00F9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B9AED-83E4-451F-8A7E-5508310D6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293"/>
    <w:pPr>
      <w:spacing w:after="0" w:line="240" w:lineRule="auto"/>
    </w:pPr>
    <w:rPr>
      <w:rFonts w:ascii="Segoe UI" w:hAnsi="Segoe UI"/>
      <w:sz w:val="21"/>
      <w:szCs w:val="21"/>
    </w:rPr>
  </w:style>
  <w:style w:type="paragraph" w:styleId="Ttulo1">
    <w:name w:val="heading 1"/>
    <w:aliases w:val="Texto Derecho"/>
    <w:basedOn w:val="Normal"/>
    <w:next w:val="Normal"/>
    <w:link w:val="Ttulo1Car"/>
    <w:uiPriority w:val="9"/>
    <w:qFormat/>
    <w:rsid w:val="0093130F"/>
    <w:pPr>
      <w:jc w:val="both"/>
      <w:outlineLvl w:val="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3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aliases w:val="Texto Izquierdo"/>
    <w:basedOn w:val="Normal"/>
    <w:uiPriority w:val="1"/>
    <w:qFormat/>
    <w:rsid w:val="0093130F"/>
    <w:rPr>
      <w:i/>
    </w:rPr>
  </w:style>
  <w:style w:type="character" w:customStyle="1" w:styleId="Ttulo1Car">
    <w:name w:val="Título 1 Car"/>
    <w:aliases w:val="Texto Derecho Car"/>
    <w:basedOn w:val="Fuentedeprrafopredeter"/>
    <w:link w:val="Ttulo1"/>
    <w:uiPriority w:val="9"/>
    <w:rsid w:val="0093130F"/>
    <w:rPr>
      <w:rFonts w:ascii="Segoe UI" w:hAnsi="Segoe UI"/>
      <w:sz w:val="21"/>
    </w:rPr>
  </w:style>
  <w:style w:type="table" w:styleId="Tabladecuadrcula3-nfasis3">
    <w:name w:val="Grid Table 3 Accent 3"/>
    <w:basedOn w:val="Tablanormal"/>
    <w:uiPriority w:val="48"/>
    <w:rsid w:val="001C15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delista2-nfasis3">
    <w:name w:val="List Table 2 Accent 3"/>
    <w:basedOn w:val="Tablanormal"/>
    <w:uiPriority w:val="47"/>
    <w:rsid w:val="001C154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RKENSES\Documents\GitHub\Disenio_de_Software\DescripcionCasosDeUso(Plantill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DescripcionCasosDeUso(Plantilla).dotx</Template>
  <TotalTime>27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Gomez Alejandre</dc:creator>
  <cp:keywords/>
  <dc:description/>
  <cp:lastModifiedBy>Luis Fernando Gomez Alejandre</cp:lastModifiedBy>
  <cp:revision>5</cp:revision>
  <dcterms:created xsi:type="dcterms:W3CDTF">2016-12-02T06:56:00Z</dcterms:created>
  <dcterms:modified xsi:type="dcterms:W3CDTF">2016-12-02T22:15:00Z</dcterms:modified>
</cp:coreProperties>
</file>